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4117" w14:textId="5A25A3B0" w:rsidR="00FB523E" w:rsidRDefault="00C05069" w:rsidP="009A144C">
      <w:pPr>
        <w:pStyle w:val="Heading1"/>
        <w:jc w:val="center"/>
      </w:pPr>
      <w:r>
        <w:t>Data Science tools (</w:t>
      </w:r>
      <w:r w:rsidR="008F56D0">
        <w:t>1.22</w:t>
      </w:r>
      <w:r>
        <w:t>)</w:t>
      </w:r>
    </w:p>
    <w:p w14:paraId="73AF1D2F" w14:textId="6547080B" w:rsidR="00FB523E" w:rsidRDefault="008F56D0" w:rsidP="008F56D0">
      <w:pPr>
        <w:pStyle w:val="ListBullet"/>
      </w:pPr>
      <w:r w:rsidRPr="008F56D0">
        <w:rPr>
          <w:b/>
          <w:bCs/>
        </w:rPr>
        <w:t>Repository</w:t>
      </w:r>
      <w:r>
        <w:t>- the collection of files of all versions of all files</w:t>
      </w:r>
    </w:p>
    <w:p w14:paraId="550C183A" w14:textId="238514DF" w:rsidR="008F56D0" w:rsidRDefault="008F56D0" w:rsidP="008F56D0">
      <w:pPr>
        <w:pStyle w:val="ListBullet"/>
        <w:numPr>
          <w:ilvl w:val="1"/>
          <w:numId w:val="3"/>
        </w:numPr>
      </w:pPr>
      <w:r>
        <w:t>Local: the repository on your machine</w:t>
      </w:r>
    </w:p>
    <w:p w14:paraId="7BFF122B" w14:textId="19F6BDF3" w:rsidR="008F56D0" w:rsidRDefault="008F56D0" w:rsidP="008F56D0">
      <w:pPr>
        <w:pStyle w:val="ListBullet"/>
        <w:numPr>
          <w:ilvl w:val="1"/>
          <w:numId w:val="3"/>
        </w:numPr>
      </w:pPr>
      <w:r>
        <w:t>Remote: the repository on a server somewhere else (github.com)</w:t>
      </w:r>
    </w:p>
    <w:p w14:paraId="110CEA50" w14:textId="35E39110" w:rsidR="008F56D0" w:rsidRDefault="008F56D0" w:rsidP="008F56D0">
      <w:pPr>
        <w:pStyle w:val="ListBullet"/>
      </w:pPr>
      <w:r w:rsidRPr="008F56D0">
        <w:rPr>
          <w:b/>
          <w:bCs/>
        </w:rPr>
        <w:t>Sandbox</w:t>
      </w:r>
      <w:r>
        <w:t>- label the changes in a file for inclusion in the repository</w:t>
      </w:r>
    </w:p>
    <w:p w14:paraId="145AA6B0" w14:textId="7369ECA1" w:rsidR="008F56D0" w:rsidRDefault="008F56D0" w:rsidP="008F56D0">
      <w:pPr>
        <w:pStyle w:val="ListBullet"/>
        <w:numPr>
          <w:ilvl w:val="1"/>
          <w:numId w:val="3"/>
        </w:numPr>
      </w:pPr>
      <w:r>
        <w:t>Allows you. To keep some files or changes only in the sandbox, while other are going to be added to the repo.</w:t>
      </w:r>
    </w:p>
    <w:p w14:paraId="5FDB8345" w14:textId="5C62DCE3" w:rsidR="008F56D0" w:rsidRDefault="008F56D0" w:rsidP="008F56D0">
      <w:pPr>
        <w:pStyle w:val="ListBullet"/>
      </w:pPr>
      <w:r w:rsidRPr="008F56D0">
        <w:rPr>
          <w:b/>
          <w:bCs/>
        </w:rPr>
        <w:t>Commit</w:t>
      </w:r>
      <w:r>
        <w:t>- add all staged changes to the local repo</w:t>
      </w:r>
    </w:p>
    <w:p w14:paraId="0115FEDC" w14:textId="03B804EA" w:rsidR="008F56D0" w:rsidRDefault="008F56D0" w:rsidP="008F56D0">
      <w:pPr>
        <w:pStyle w:val="ListBullet"/>
        <w:numPr>
          <w:ilvl w:val="1"/>
          <w:numId w:val="3"/>
        </w:numPr>
      </w:pPr>
      <w:r>
        <w:t>This is where you add message explaining why these changes were made</w:t>
      </w:r>
    </w:p>
    <w:p w14:paraId="53689115" w14:textId="5A827392" w:rsidR="008F56D0" w:rsidRDefault="008F56D0" w:rsidP="008F56D0">
      <w:pPr>
        <w:pStyle w:val="ListBullet"/>
      </w:pPr>
      <w:r w:rsidRPr="008F56D0">
        <w:rPr>
          <w:b/>
          <w:bCs/>
        </w:rPr>
        <w:t>Push</w:t>
      </w:r>
      <w:r>
        <w:t>- adds repo to your GitHub where calibrators can see it</w:t>
      </w:r>
    </w:p>
    <w:p w14:paraId="618EA79C" w14:textId="1CADF71F" w:rsidR="008F56D0" w:rsidRDefault="008F56D0" w:rsidP="008F56D0">
      <w:pPr>
        <w:pStyle w:val="ListBullet"/>
      </w:pPr>
      <w:r w:rsidRPr="008F56D0">
        <w:rPr>
          <w:b/>
          <w:bCs/>
        </w:rPr>
        <w:t>Clone</w:t>
      </w:r>
      <w:r>
        <w:t>- create a local copy of the central repo</w:t>
      </w:r>
    </w:p>
    <w:p w14:paraId="4DC3837E" w14:textId="48220692" w:rsidR="008F56D0" w:rsidRDefault="008F56D0" w:rsidP="008F56D0">
      <w:pPr>
        <w:pStyle w:val="ListBullet"/>
        <w:numPr>
          <w:ilvl w:val="1"/>
          <w:numId w:val="3"/>
        </w:numPr>
      </w:pPr>
      <w:r>
        <w:t>The first time you create a copy it’s called a clone. Any further copies/changes are called pull</w:t>
      </w:r>
    </w:p>
    <w:p w14:paraId="42D0D04E" w14:textId="60DE2C2C" w:rsidR="008F56D0" w:rsidRDefault="008F56D0" w:rsidP="008F56D0">
      <w:pPr>
        <w:pStyle w:val="ListBullet"/>
      </w:pPr>
      <w:r w:rsidRPr="008F56D0">
        <w:rPr>
          <w:b/>
          <w:bCs/>
        </w:rPr>
        <w:t>Pull</w:t>
      </w:r>
      <w:r>
        <w:t>- add changes from the central repo the local repo</w:t>
      </w:r>
    </w:p>
    <w:p w14:paraId="57C6B8D5" w14:textId="4D2D8796" w:rsidR="008F56D0" w:rsidRDefault="008F56D0" w:rsidP="008F56D0">
      <w:pPr>
        <w:pStyle w:val="ListBullet"/>
      </w:pPr>
      <w:r w:rsidRPr="008F56D0">
        <w:rPr>
          <w:b/>
          <w:bCs/>
        </w:rPr>
        <w:t>Branch</w:t>
      </w:r>
      <w:r>
        <w:t>- a copy of the code where you develop new features without interfering with the code that has already been developed.</w:t>
      </w:r>
      <w:r w:rsidR="009A144C">
        <w:t xml:space="preserve"> </w:t>
      </w:r>
    </w:p>
    <w:p w14:paraId="269431BD" w14:textId="4FE7FAD7" w:rsidR="009A144C" w:rsidRDefault="009A144C" w:rsidP="009A144C">
      <w:pPr>
        <w:pStyle w:val="ListBullet"/>
        <w:numPr>
          <w:ilvl w:val="1"/>
          <w:numId w:val="3"/>
        </w:numPr>
      </w:pPr>
      <w:r>
        <w:t xml:space="preserve">Useful when working with multiple calibrators </w:t>
      </w:r>
    </w:p>
    <w:p w14:paraId="467F01D5" w14:textId="6CEE7233" w:rsidR="008F56D0" w:rsidRDefault="008F56D0" w:rsidP="008F56D0">
      <w:pPr>
        <w:pStyle w:val="ListBullet"/>
        <w:numPr>
          <w:ilvl w:val="1"/>
          <w:numId w:val="3"/>
        </w:numPr>
      </w:pPr>
      <w:r w:rsidRPr="009A144C">
        <w:rPr>
          <w:u w:val="single"/>
        </w:rPr>
        <w:t>Main branch</w:t>
      </w:r>
      <w:r>
        <w:t>- tested/released code</w:t>
      </w:r>
    </w:p>
    <w:p w14:paraId="7D2E1BD3" w14:textId="282C0E5E" w:rsidR="008F56D0" w:rsidRDefault="008F56D0" w:rsidP="008F56D0">
      <w:pPr>
        <w:pStyle w:val="ListBullet"/>
        <w:numPr>
          <w:ilvl w:val="1"/>
          <w:numId w:val="3"/>
        </w:numPr>
      </w:pPr>
      <w:r w:rsidRPr="009A144C">
        <w:rPr>
          <w:u w:val="single"/>
        </w:rPr>
        <w:t>Develop branch</w:t>
      </w:r>
      <w:r>
        <w:t>- newly developed code</w:t>
      </w:r>
    </w:p>
    <w:p w14:paraId="74C109F0" w14:textId="0C782C6E" w:rsidR="008F56D0" w:rsidRDefault="008F56D0" w:rsidP="008F56D0">
      <w:pPr>
        <w:pStyle w:val="ListBullet"/>
      </w:pPr>
      <w:r w:rsidRPr="008F56D0">
        <w:rPr>
          <w:b/>
          <w:bCs/>
        </w:rPr>
        <w:t>Pull request</w:t>
      </w:r>
      <w:r>
        <w:t>- submit a branch for review</w:t>
      </w:r>
    </w:p>
    <w:p w14:paraId="1F5D46D0" w14:textId="2CDAC929" w:rsidR="008F56D0" w:rsidRDefault="008F56D0" w:rsidP="008F56D0">
      <w:pPr>
        <w:pStyle w:val="ListBullet"/>
        <w:numPr>
          <w:ilvl w:val="1"/>
          <w:numId w:val="3"/>
        </w:numPr>
      </w:pPr>
      <w:r>
        <w:t>Receive feedback from the maintainers</w:t>
      </w:r>
    </w:p>
    <w:p w14:paraId="0AA652A1" w14:textId="16EE983E" w:rsidR="008F56D0" w:rsidRDefault="008F56D0" w:rsidP="008F56D0">
      <w:pPr>
        <w:pStyle w:val="ListBullet"/>
      </w:pPr>
      <w:r w:rsidRPr="008F56D0">
        <w:rPr>
          <w:b/>
          <w:bCs/>
        </w:rPr>
        <w:t>Merge</w:t>
      </w:r>
      <w:r>
        <w:t>- include the changes from one branch into another</w:t>
      </w:r>
    </w:p>
    <w:p w14:paraId="2FAFC4F5" w14:textId="2D522ACD" w:rsidR="00C05069" w:rsidRDefault="009A144C" w:rsidP="00C05069">
      <w:pPr>
        <w:pStyle w:val="ListBullet"/>
      </w:pPr>
      <w:r w:rsidRPr="009A144C">
        <w:lastRenderedPageBreak/>
        <w:t>Git is not meant</w:t>
      </w:r>
      <w:r>
        <w:t xml:space="preserve"> for large data files (&lt;100 MB)</w:t>
      </w:r>
    </w:p>
    <w:p w14:paraId="45D0C392" w14:textId="77777777" w:rsidR="00C05069" w:rsidRDefault="00C05069" w:rsidP="00C05069">
      <w:pPr>
        <w:pStyle w:val="ListBullet"/>
        <w:numPr>
          <w:ilvl w:val="0"/>
          <w:numId w:val="0"/>
        </w:numPr>
        <w:ind w:left="432"/>
      </w:pPr>
    </w:p>
    <w:p w14:paraId="728C3F69" w14:textId="5FE40E35" w:rsidR="00C05069" w:rsidRDefault="00C05069" w:rsidP="00C05069">
      <w:pPr>
        <w:pStyle w:val="ListBullet"/>
        <w:numPr>
          <w:ilvl w:val="0"/>
          <w:numId w:val="0"/>
        </w:numPr>
      </w:pPr>
      <w:r>
        <w:t>Options for large files:</w:t>
      </w:r>
    </w:p>
    <w:p w14:paraId="1AC1A133" w14:textId="64872553" w:rsidR="009A144C" w:rsidRDefault="009A144C" w:rsidP="008F56D0">
      <w:pPr>
        <w:pStyle w:val="ListBullet"/>
      </w:pPr>
      <w:r w:rsidRPr="00C05069">
        <w:rPr>
          <w:b/>
          <w:bCs/>
        </w:rPr>
        <w:t>Git large file storge</w:t>
      </w:r>
      <w:r w:rsidR="00C05069" w:rsidRPr="00C05069">
        <w:rPr>
          <w:b/>
          <w:bCs/>
        </w:rPr>
        <w:t xml:space="preserve"> </w:t>
      </w:r>
      <w:r w:rsidR="00C05069">
        <w:t>(GLFS)</w:t>
      </w:r>
    </w:p>
    <w:p w14:paraId="2512D3B5" w14:textId="184865C5" w:rsidR="009A144C" w:rsidRDefault="009A144C" w:rsidP="009A144C">
      <w:pPr>
        <w:pStyle w:val="ListBullet"/>
        <w:numPr>
          <w:ilvl w:val="1"/>
          <w:numId w:val="3"/>
        </w:numPr>
      </w:pPr>
      <w:r>
        <w:t>&lt; 2 GB</w:t>
      </w:r>
    </w:p>
    <w:p w14:paraId="1DE726CA" w14:textId="3C48B4E8" w:rsidR="009A144C" w:rsidRPr="00C05069" w:rsidRDefault="009A144C" w:rsidP="009A144C">
      <w:pPr>
        <w:pStyle w:val="ListBullet"/>
        <w:rPr>
          <w:b/>
          <w:bCs/>
        </w:rPr>
      </w:pPr>
      <w:r w:rsidRPr="00C05069">
        <w:rPr>
          <w:b/>
          <w:bCs/>
        </w:rPr>
        <w:t>Git Annex</w:t>
      </w:r>
    </w:p>
    <w:p w14:paraId="24066556" w14:textId="4799E903" w:rsidR="009A144C" w:rsidRDefault="009A144C" w:rsidP="009A144C">
      <w:pPr>
        <w:pStyle w:val="ListBullet"/>
        <w:numPr>
          <w:ilvl w:val="1"/>
          <w:numId w:val="3"/>
        </w:numPr>
      </w:pPr>
      <w:r>
        <w:t xml:space="preserve">Complicated to setup </w:t>
      </w:r>
    </w:p>
    <w:p w14:paraId="1988B95C" w14:textId="2E594AC3" w:rsidR="009A144C" w:rsidRDefault="009A144C" w:rsidP="009A144C">
      <w:pPr>
        <w:pStyle w:val="ListBullet"/>
        <w:numPr>
          <w:ilvl w:val="1"/>
          <w:numId w:val="3"/>
        </w:numPr>
      </w:pPr>
      <w:r>
        <w:t>Hard to maintain</w:t>
      </w:r>
    </w:p>
    <w:p w14:paraId="3D8DCC3F" w14:textId="017369CC" w:rsidR="009A144C" w:rsidRPr="00C05069" w:rsidRDefault="009A144C" w:rsidP="009A144C">
      <w:pPr>
        <w:pStyle w:val="ListBullet"/>
        <w:rPr>
          <w:b/>
          <w:bCs/>
        </w:rPr>
      </w:pPr>
      <w:proofErr w:type="spellStart"/>
      <w:r w:rsidRPr="00C05069">
        <w:rPr>
          <w:b/>
          <w:bCs/>
        </w:rPr>
        <w:t>Datalad</w:t>
      </w:r>
      <w:proofErr w:type="spellEnd"/>
    </w:p>
    <w:p w14:paraId="7164455E" w14:textId="40C051AD" w:rsidR="009A144C" w:rsidRDefault="009A144C" w:rsidP="009A144C">
      <w:pPr>
        <w:pStyle w:val="ListBullet"/>
        <w:numPr>
          <w:ilvl w:val="1"/>
          <w:numId w:val="3"/>
        </w:numPr>
      </w:pPr>
      <w:r>
        <w:t>Uses git-annex internally.</w:t>
      </w:r>
    </w:p>
    <w:p w14:paraId="7A14C820" w14:textId="6AECD703" w:rsidR="009A144C" w:rsidRDefault="009A144C" w:rsidP="009A144C">
      <w:pPr>
        <w:pStyle w:val="ListBullet"/>
        <w:numPr>
          <w:ilvl w:val="1"/>
          <w:numId w:val="3"/>
        </w:numPr>
      </w:pPr>
      <w:r>
        <w:t>Slightly easier to maintain</w:t>
      </w:r>
    </w:p>
    <w:p w14:paraId="34F4C0FE" w14:textId="58FD0611" w:rsidR="009A144C" w:rsidRDefault="009A144C" w:rsidP="009A144C">
      <w:pPr>
        <w:pStyle w:val="ListBullet"/>
        <w:numPr>
          <w:ilvl w:val="1"/>
          <w:numId w:val="3"/>
        </w:numPr>
      </w:pPr>
      <w:r>
        <w:t>OpenNeuro</w:t>
      </w:r>
    </w:p>
    <w:p w14:paraId="208F80B0" w14:textId="2C482F26" w:rsidR="009A144C" w:rsidRDefault="00643F13" w:rsidP="00643F13">
      <w:pPr>
        <w:pStyle w:val="ListBullet"/>
      </w:pPr>
      <w:proofErr w:type="spellStart"/>
      <w:r w:rsidRPr="00C05069">
        <w:rPr>
          <w:b/>
          <w:bCs/>
        </w:rPr>
        <w:t>DataJoint</w:t>
      </w:r>
      <w:proofErr w:type="spellEnd"/>
      <w:r>
        <w:t>- explicit data analysis pipelines</w:t>
      </w:r>
    </w:p>
    <w:p w14:paraId="50AD7F94" w14:textId="55E5971A" w:rsidR="00643F13" w:rsidRDefault="00643F13" w:rsidP="00643F13">
      <w:pPr>
        <w:pStyle w:val="ListBullet"/>
        <w:numPr>
          <w:ilvl w:val="1"/>
          <w:numId w:val="3"/>
        </w:numPr>
      </w:pPr>
      <w:r>
        <w:t>Good to save your preprocessing script so you can run on it any raw file</w:t>
      </w:r>
    </w:p>
    <w:p w14:paraId="5AD1BB70" w14:textId="2ED60B95" w:rsidR="00C05069" w:rsidRDefault="00C05069" w:rsidP="00643F13">
      <w:pPr>
        <w:pStyle w:val="ListBullet"/>
        <w:numPr>
          <w:ilvl w:val="1"/>
          <w:numId w:val="3"/>
        </w:numPr>
      </w:pPr>
      <w:r>
        <w:t>Everything is inside a database and your analysis adds extra lines</w:t>
      </w:r>
    </w:p>
    <w:p w14:paraId="08904553" w14:textId="659BAF91" w:rsidR="00643F13" w:rsidRDefault="00C05069" w:rsidP="00643F13">
      <w:pPr>
        <w:pStyle w:val="ListBullet"/>
      </w:pPr>
      <w:r>
        <w:t>Setup a structured folder for all your data</w:t>
      </w:r>
    </w:p>
    <w:p w14:paraId="573289B8" w14:textId="26225CB2" w:rsidR="00C05069" w:rsidRDefault="00C05069" w:rsidP="00C05069">
      <w:pPr>
        <w:pStyle w:val="ListBullet"/>
        <w:numPr>
          <w:ilvl w:val="1"/>
          <w:numId w:val="3"/>
        </w:numPr>
      </w:pPr>
      <w:r>
        <w:t>Data/project1</w:t>
      </w:r>
    </w:p>
    <w:p w14:paraId="0817925D" w14:textId="1D934821" w:rsidR="005051F4" w:rsidRDefault="00C05069" w:rsidP="005051F4">
      <w:pPr>
        <w:pStyle w:val="ListBullet"/>
        <w:numPr>
          <w:ilvl w:val="1"/>
          <w:numId w:val="3"/>
        </w:numPr>
      </w:pPr>
      <w:r>
        <w:t>Data/project2</w:t>
      </w:r>
    </w:p>
    <w:p w14:paraId="3F57B74B" w14:textId="0ABB19FE" w:rsidR="005051F4" w:rsidRPr="005051F4" w:rsidRDefault="005051F4" w:rsidP="005051F4">
      <w:pPr>
        <w:pStyle w:val="ListBullet"/>
        <w:numPr>
          <w:ilvl w:val="0"/>
          <w:numId w:val="0"/>
        </w:numPr>
        <w:ind w:left="432" w:hanging="432"/>
        <w:rPr>
          <w:b/>
          <w:bCs/>
        </w:rPr>
      </w:pPr>
      <w:r w:rsidRPr="005051F4">
        <w:rPr>
          <w:b/>
          <w:bCs/>
        </w:rPr>
        <w:t>MATLAB</w:t>
      </w:r>
    </w:p>
    <w:p w14:paraId="6C58FC9D" w14:textId="534B3AB2" w:rsidR="00C05069" w:rsidRDefault="005051F4" w:rsidP="00C05069">
      <w:pPr>
        <w:pStyle w:val="ListBullet"/>
      </w:pPr>
      <w:r>
        <w:t>Centralized biannual releases associated add-ons</w:t>
      </w:r>
    </w:p>
    <w:p w14:paraId="53D8A3D3" w14:textId="4DA16455" w:rsidR="005051F4" w:rsidRDefault="005051F4" w:rsidP="005051F4">
      <w:pPr>
        <w:pStyle w:val="ListBullet"/>
        <w:numPr>
          <w:ilvl w:val="0"/>
          <w:numId w:val="0"/>
        </w:numPr>
      </w:pPr>
      <w:r>
        <w:t>Projects:</w:t>
      </w:r>
    </w:p>
    <w:p w14:paraId="7D24FE04" w14:textId="42D0A017" w:rsidR="005051F4" w:rsidRDefault="005051F4" w:rsidP="00C05069">
      <w:pPr>
        <w:pStyle w:val="ListBullet"/>
      </w:pPr>
      <w:r>
        <w:t>Startup</w:t>
      </w:r>
    </w:p>
    <w:p w14:paraId="388DFDF2" w14:textId="065C33A0" w:rsidR="005051F4" w:rsidRDefault="005051F4" w:rsidP="005051F4">
      <w:pPr>
        <w:pStyle w:val="ListBullet"/>
        <w:numPr>
          <w:ilvl w:val="1"/>
          <w:numId w:val="3"/>
        </w:numPr>
      </w:pPr>
      <w:r>
        <w:t xml:space="preserve">Check for files, start parallel workers, connect to a </w:t>
      </w:r>
      <w:proofErr w:type="spellStart"/>
      <w:r>
        <w:t>vpn</w:t>
      </w:r>
      <w:proofErr w:type="spellEnd"/>
      <w:r>
        <w:t>, write something to a log?</w:t>
      </w:r>
    </w:p>
    <w:p w14:paraId="0BD1B011" w14:textId="0B3A2BC3" w:rsidR="005051F4" w:rsidRDefault="005051F4" w:rsidP="005051F4">
      <w:pPr>
        <w:pStyle w:val="ListBullet"/>
        <w:numPr>
          <w:ilvl w:val="1"/>
          <w:numId w:val="3"/>
        </w:numPr>
      </w:pPr>
      <w:r>
        <w:t>Set the search path</w:t>
      </w:r>
    </w:p>
    <w:p w14:paraId="085684A8" w14:textId="274FF466" w:rsidR="005051F4" w:rsidRDefault="005051F4" w:rsidP="005051F4">
      <w:pPr>
        <w:pStyle w:val="ListBullet"/>
        <w:numPr>
          <w:ilvl w:val="1"/>
          <w:numId w:val="3"/>
        </w:numPr>
      </w:pPr>
      <w:r>
        <w:lastRenderedPageBreak/>
        <w:t>Shutdown</w:t>
      </w:r>
    </w:p>
    <w:p w14:paraId="0E7B7D9D" w14:textId="3DC415DC" w:rsidR="005051F4" w:rsidRDefault="005051F4" w:rsidP="005051F4">
      <w:pPr>
        <w:pStyle w:val="ListBullet"/>
        <w:numPr>
          <w:ilvl w:val="1"/>
          <w:numId w:val="3"/>
        </w:numPr>
      </w:pPr>
      <w:r>
        <w:t>Upgrade</w:t>
      </w:r>
    </w:p>
    <w:p w14:paraId="7C79D542" w14:textId="35E87B79" w:rsidR="005051F4" w:rsidRDefault="005051F4" w:rsidP="005051F4">
      <w:pPr>
        <w:pStyle w:val="ListBullet"/>
        <w:numPr>
          <w:ilvl w:val="1"/>
          <w:numId w:val="3"/>
        </w:numPr>
      </w:pPr>
      <w:r>
        <w:t>Export</w:t>
      </w:r>
    </w:p>
    <w:p w14:paraId="324DD6EA" w14:textId="1C068DA4" w:rsidR="005051F4" w:rsidRDefault="005051F4" w:rsidP="005051F4">
      <w:pPr>
        <w:pStyle w:val="ListBullet"/>
      </w:pPr>
      <w:r>
        <w:t xml:space="preserve">Alternative: </w:t>
      </w:r>
      <w:proofErr w:type="spellStart"/>
      <w:r>
        <w:t>startup.m</w:t>
      </w:r>
      <w:proofErr w:type="spellEnd"/>
    </w:p>
    <w:p w14:paraId="44AD9644" w14:textId="6827EFB1" w:rsidR="00B46D80" w:rsidRDefault="0045236F" w:rsidP="005051F4">
      <w:pPr>
        <w:pStyle w:val="ListBullet"/>
      </w:pPr>
      <w:r>
        <w:t>Container</w:t>
      </w:r>
    </w:p>
    <w:p w14:paraId="10F7F863" w14:textId="614A736E" w:rsidR="0045236F" w:rsidRDefault="0045236F" w:rsidP="0045236F">
      <w:pPr>
        <w:pStyle w:val="ListBullet"/>
        <w:numPr>
          <w:ilvl w:val="1"/>
          <w:numId w:val="3"/>
        </w:numPr>
      </w:pPr>
      <w:r>
        <w:t>Virtual computer with all software needed for a data analysis project</w:t>
      </w:r>
    </w:p>
    <w:p w14:paraId="55F064B3" w14:textId="6F35F421" w:rsidR="0045236F" w:rsidRDefault="0045236F" w:rsidP="0045236F">
      <w:pPr>
        <w:pStyle w:val="ListBullet"/>
        <w:numPr>
          <w:ilvl w:val="1"/>
          <w:numId w:val="3"/>
        </w:numPr>
      </w:pPr>
      <w:r>
        <w:t>Mainly open-source software</w:t>
      </w:r>
    </w:p>
    <w:p w14:paraId="22355A79" w14:textId="0E8D0F0E" w:rsidR="0045236F" w:rsidRDefault="0045236F" w:rsidP="0045236F">
      <w:pPr>
        <w:pStyle w:val="ListBullet"/>
        <w:numPr>
          <w:ilvl w:val="1"/>
          <w:numId w:val="3"/>
        </w:numPr>
      </w:pPr>
      <w:r>
        <w:t xml:space="preserve">Docker (workstation running </w:t>
      </w:r>
      <w:proofErr w:type="spellStart"/>
      <w:r>
        <w:t>linux</w:t>
      </w:r>
      <w:proofErr w:type="spellEnd"/>
      <w:r>
        <w:t>, windows, macOS)</w:t>
      </w:r>
    </w:p>
    <w:p w14:paraId="62A4343C" w14:textId="044FE083" w:rsidR="0045236F" w:rsidRDefault="0045236F" w:rsidP="0045236F">
      <w:pPr>
        <w:pStyle w:val="ListBullet"/>
        <w:numPr>
          <w:ilvl w:val="1"/>
          <w:numId w:val="3"/>
        </w:numPr>
      </w:pPr>
      <w:proofErr w:type="spellStart"/>
      <w:r>
        <w:t>singularityCE</w:t>
      </w:r>
      <w:proofErr w:type="spellEnd"/>
      <w:r>
        <w:t xml:space="preserve"> (HPC)</w:t>
      </w:r>
    </w:p>
    <w:p w14:paraId="3ED92F75" w14:textId="5149F505" w:rsidR="0045236F" w:rsidRDefault="0045236F" w:rsidP="0045236F">
      <w:pPr>
        <w:pStyle w:val="ListBullet"/>
      </w:pPr>
      <w:r>
        <w:t>Docker Examples</w:t>
      </w:r>
    </w:p>
    <w:p w14:paraId="2050A801" w14:textId="54E6664E" w:rsidR="0045236F" w:rsidRDefault="0045236F" w:rsidP="0045236F">
      <w:pPr>
        <w:pStyle w:val="ListBullet"/>
        <w:numPr>
          <w:ilvl w:val="1"/>
          <w:numId w:val="3"/>
        </w:numPr>
      </w:pPr>
      <w:r>
        <w:t>Docker pull hello-world</w:t>
      </w:r>
    </w:p>
    <w:p w14:paraId="2B3A537F" w14:textId="0531D70E" w:rsidR="00260E3E" w:rsidRDefault="00260E3E" w:rsidP="0045236F">
      <w:pPr>
        <w:pStyle w:val="ListBullet"/>
        <w:numPr>
          <w:ilvl w:val="1"/>
          <w:numId w:val="3"/>
        </w:numPr>
      </w:pPr>
      <w:proofErr w:type="spellStart"/>
      <w:r>
        <w:t>Dockerfile</w:t>
      </w:r>
      <w:proofErr w:type="spellEnd"/>
    </w:p>
    <w:p w14:paraId="570AB049" w14:textId="4AD97229" w:rsidR="00260E3E" w:rsidRDefault="00260E3E" w:rsidP="00260E3E">
      <w:pPr>
        <w:pStyle w:val="ListBullet"/>
        <w:numPr>
          <w:ilvl w:val="2"/>
          <w:numId w:val="3"/>
        </w:numPr>
      </w:pPr>
      <w:r>
        <w:t>Instructions to build an image (=set up the computer)</w:t>
      </w:r>
    </w:p>
    <w:p w14:paraId="1FB8D9AF" w14:textId="2FDD9E8E" w:rsidR="00260E3E" w:rsidRDefault="00260E3E" w:rsidP="00260E3E">
      <w:pPr>
        <w:pStyle w:val="ListBullet"/>
        <w:numPr>
          <w:ilvl w:val="2"/>
          <w:numId w:val="3"/>
        </w:numPr>
      </w:pPr>
      <w:r>
        <w:t>Written by maintainer/developer</w:t>
      </w:r>
    </w:p>
    <w:p w14:paraId="18757BC9" w14:textId="5DF5C2EE" w:rsidR="00260E3E" w:rsidRDefault="00260E3E" w:rsidP="00260E3E">
      <w:pPr>
        <w:pStyle w:val="ListBullet"/>
        <w:numPr>
          <w:ilvl w:val="1"/>
          <w:numId w:val="3"/>
        </w:numPr>
      </w:pPr>
      <w:r>
        <w:t>Image</w:t>
      </w:r>
    </w:p>
    <w:p w14:paraId="55C87A1C" w14:textId="5545F169" w:rsidR="00260E3E" w:rsidRDefault="00260E3E" w:rsidP="00260E3E">
      <w:pPr>
        <w:pStyle w:val="ListBullet"/>
        <w:numPr>
          <w:ilvl w:val="2"/>
          <w:numId w:val="3"/>
        </w:numPr>
      </w:pPr>
      <w:r>
        <w:t>Template for a container</w:t>
      </w:r>
    </w:p>
    <w:p w14:paraId="507792B7" w14:textId="29F49FE2" w:rsidR="00260E3E" w:rsidRDefault="00260E3E" w:rsidP="00260E3E">
      <w:pPr>
        <w:pStyle w:val="ListBullet"/>
        <w:numPr>
          <w:ilvl w:val="2"/>
          <w:numId w:val="3"/>
        </w:numPr>
      </w:pPr>
      <w:r>
        <w:t>Read-only</w:t>
      </w:r>
    </w:p>
    <w:p w14:paraId="10B6E70E" w14:textId="7638D6B2" w:rsidR="00260E3E" w:rsidRDefault="00260E3E" w:rsidP="00260E3E">
      <w:pPr>
        <w:pStyle w:val="ListBullet"/>
        <w:numPr>
          <w:ilvl w:val="2"/>
          <w:numId w:val="3"/>
        </w:numPr>
      </w:pPr>
      <w:r>
        <w:t>Complete installation</w:t>
      </w:r>
    </w:p>
    <w:p w14:paraId="4B849D70" w14:textId="74C00DBB" w:rsidR="00260E3E" w:rsidRDefault="00260E3E" w:rsidP="00260E3E">
      <w:pPr>
        <w:pStyle w:val="ListBullet"/>
        <w:numPr>
          <w:ilvl w:val="1"/>
          <w:numId w:val="3"/>
        </w:numPr>
      </w:pPr>
      <w:r>
        <w:t>Container</w:t>
      </w:r>
    </w:p>
    <w:p w14:paraId="34A87143" w14:textId="09D50200" w:rsidR="00260E3E" w:rsidRDefault="00260E3E" w:rsidP="00260E3E">
      <w:pPr>
        <w:pStyle w:val="ListBullet"/>
        <w:numPr>
          <w:ilvl w:val="2"/>
          <w:numId w:val="3"/>
        </w:numPr>
      </w:pPr>
      <w:r>
        <w:t>Docker “boots” the image to create a. running instance on your workstation</w:t>
      </w:r>
    </w:p>
    <w:p w14:paraId="29CD04A7" w14:textId="3E62FF3D" w:rsidR="00260E3E" w:rsidRDefault="00260E3E" w:rsidP="00260E3E">
      <w:pPr>
        <w:pStyle w:val="ListBullet"/>
        <w:numPr>
          <w:ilvl w:val="2"/>
          <w:numId w:val="3"/>
        </w:numPr>
      </w:pPr>
      <w:r>
        <w:t>Interact with it via browser, terminal, GUI</w:t>
      </w:r>
    </w:p>
    <w:p w14:paraId="4C00B861" w14:textId="27330A59" w:rsidR="00260E3E" w:rsidRDefault="00260E3E" w:rsidP="00260E3E">
      <w:pPr>
        <w:pStyle w:val="ListBullet"/>
        <w:numPr>
          <w:ilvl w:val="2"/>
          <w:numId w:val="3"/>
        </w:numPr>
      </w:pPr>
      <w:r>
        <w:t>Read-only, all data are lost once the container shut down</w:t>
      </w:r>
    </w:p>
    <w:p w14:paraId="001E174F" w14:textId="33D8FBC5" w:rsidR="00DC62F0" w:rsidRDefault="00DC62F0" w:rsidP="00260E3E">
      <w:pPr>
        <w:pStyle w:val="ListBullet"/>
        <w:numPr>
          <w:ilvl w:val="2"/>
          <w:numId w:val="3"/>
        </w:numPr>
      </w:pPr>
      <w:r>
        <w:t>When to use it?</w:t>
      </w:r>
    </w:p>
    <w:p w14:paraId="24CFC99D" w14:textId="7802BC46" w:rsidR="00DC62F0" w:rsidRDefault="00DC62F0" w:rsidP="00260E3E">
      <w:pPr>
        <w:pStyle w:val="ListBullet"/>
        <w:numPr>
          <w:ilvl w:val="2"/>
          <w:numId w:val="3"/>
        </w:numPr>
      </w:pPr>
      <w:r>
        <w:lastRenderedPageBreak/>
        <w:t xml:space="preserve">multiple interacting software packages (e.g., </w:t>
      </w:r>
      <w:proofErr w:type="spellStart"/>
      <w:r>
        <w:t>Matlab</w:t>
      </w:r>
      <w:proofErr w:type="spellEnd"/>
      <w:r>
        <w:t xml:space="preserve"> + python)</w:t>
      </w:r>
    </w:p>
    <w:p w14:paraId="706CB1C5" w14:textId="0BECA242" w:rsidR="00DC62F0" w:rsidRDefault="00DC62F0" w:rsidP="00260E3E">
      <w:pPr>
        <w:pStyle w:val="ListBullet"/>
        <w:numPr>
          <w:ilvl w:val="2"/>
          <w:numId w:val="3"/>
        </w:numPr>
      </w:pPr>
      <w:r>
        <w:t>multiple machines, users</w:t>
      </w:r>
    </w:p>
    <w:p w14:paraId="73FA9857" w14:textId="77444081" w:rsidR="00DC62F0" w:rsidRDefault="00DC62F0" w:rsidP="00DC62F0">
      <w:pPr>
        <w:pStyle w:val="ListBullet"/>
        <w:numPr>
          <w:ilvl w:val="2"/>
          <w:numId w:val="3"/>
        </w:numPr>
      </w:pPr>
      <w:r>
        <w:t>read only</w:t>
      </w:r>
    </w:p>
    <w:p w14:paraId="13C881B4" w14:textId="4D200D4F" w:rsidR="006818FC" w:rsidRDefault="006818FC" w:rsidP="00DC62F0">
      <w:pPr>
        <w:pStyle w:val="ListBullet"/>
        <w:numPr>
          <w:ilvl w:val="2"/>
          <w:numId w:val="3"/>
        </w:numPr>
      </w:pPr>
      <w:r>
        <w:t xml:space="preserve">share </w:t>
      </w:r>
      <w:r w:rsidR="00E055D2">
        <w:t>data?</w:t>
      </w:r>
    </w:p>
    <w:p w14:paraId="3B13F874" w14:textId="4B537908" w:rsidR="00DC62F0" w:rsidRDefault="00DC62F0" w:rsidP="00260E3E">
      <w:pPr>
        <w:pStyle w:val="ListBullet"/>
        <w:numPr>
          <w:ilvl w:val="2"/>
          <w:numId w:val="3"/>
        </w:numPr>
      </w:pPr>
      <w:r>
        <w:t>disadvantage: more work to set up but you only set it up once</w:t>
      </w:r>
    </w:p>
    <w:p w14:paraId="361AE2DB" w14:textId="0CE46389" w:rsidR="00DC62F0" w:rsidRDefault="00DC62F0" w:rsidP="00DC62F0">
      <w:pPr>
        <w:pStyle w:val="ListBullet"/>
        <w:numPr>
          <w:ilvl w:val="1"/>
          <w:numId w:val="3"/>
        </w:numPr>
      </w:pPr>
      <w:r>
        <w:t>Volumes &amp; bind mounts</w:t>
      </w:r>
    </w:p>
    <w:p w14:paraId="7ECC2720" w14:textId="2C8F5C42" w:rsidR="00DC62F0" w:rsidRDefault="00DC62F0" w:rsidP="00DC62F0">
      <w:pPr>
        <w:pStyle w:val="ListBullet"/>
        <w:numPr>
          <w:ilvl w:val="2"/>
          <w:numId w:val="3"/>
        </w:numPr>
      </w:pPr>
      <w:r>
        <w:t>External disks for data persistence</w:t>
      </w:r>
    </w:p>
    <w:p w14:paraId="6FB5D6BB" w14:textId="710987C6" w:rsidR="00DC62F0" w:rsidRDefault="00DC62F0" w:rsidP="00DC62F0">
      <w:pPr>
        <w:pStyle w:val="ListBullet"/>
        <w:numPr>
          <w:ilvl w:val="1"/>
          <w:numId w:val="3"/>
        </w:numPr>
      </w:pPr>
      <w:r>
        <w:t>When to use environments?</w:t>
      </w:r>
    </w:p>
    <w:p w14:paraId="151ACC04" w14:textId="2E1694EC" w:rsidR="00DC62F0" w:rsidRDefault="00DC62F0" w:rsidP="00DC62F0">
      <w:pPr>
        <w:pStyle w:val="ListBullet"/>
        <w:numPr>
          <w:ilvl w:val="2"/>
          <w:numId w:val="3"/>
        </w:numPr>
      </w:pPr>
      <w:r>
        <w:t>Only MATLAB or only python</w:t>
      </w:r>
    </w:p>
    <w:p w14:paraId="692E9908" w14:textId="277F7544" w:rsidR="00DC62F0" w:rsidRDefault="00DC62F0" w:rsidP="00DC62F0">
      <w:pPr>
        <w:pStyle w:val="ListBullet"/>
        <w:numPr>
          <w:ilvl w:val="2"/>
          <w:numId w:val="3"/>
        </w:numPr>
      </w:pPr>
      <w:r>
        <w:t>Easy to setup</w:t>
      </w:r>
    </w:p>
    <w:p w14:paraId="41E0EE2A" w14:textId="5E59A420" w:rsidR="00DC62F0" w:rsidRDefault="00DC62F0" w:rsidP="00DC62F0">
      <w:pPr>
        <w:pStyle w:val="ListBullet"/>
        <w:numPr>
          <w:ilvl w:val="3"/>
          <w:numId w:val="3"/>
        </w:numPr>
      </w:pPr>
      <w:r>
        <w:t>Hidden dependencies</w:t>
      </w:r>
    </w:p>
    <w:p w14:paraId="7C3F0E71" w14:textId="48B76153" w:rsidR="00DC62F0" w:rsidRDefault="00DC62F0" w:rsidP="00DC62F0">
      <w:pPr>
        <w:pStyle w:val="ListBullet"/>
        <w:numPr>
          <w:ilvl w:val="3"/>
          <w:numId w:val="3"/>
        </w:numPr>
      </w:pPr>
      <w:r>
        <w:t>Read/write</w:t>
      </w:r>
    </w:p>
    <w:p w14:paraId="086B8F77" w14:textId="7DACAB36" w:rsidR="006818FC" w:rsidRDefault="00E055D2" w:rsidP="006818FC">
      <w:pPr>
        <w:pStyle w:val="ListBullet"/>
        <w:numPr>
          <w:ilvl w:val="1"/>
          <w:numId w:val="3"/>
        </w:numPr>
      </w:pPr>
      <w:r w:rsidRPr="00E055D2">
        <w:rPr>
          <w:b/>
          <w:bCs/>
        </w:rPr>
        <w:t>Dumb parallelism</w:t>
      </w:r>
      <w:r>
        <w:t>: running the same non-interactive code several time (25 experiments, 5000 neurons)</w:t>
      </w:r>
    </w:p>
    <w:p w14:paraId="4FBA0505" w14:textId="77777777" w:rsidR="00260E3E" w:rsidRPr="009A144C" w:rsidRDefault="00260E3E" w:rsidP="00260E3E">
      <w:pPr>
        <w:pStyle w:val="ListBullet"/>
        <w:numPr>
          <w:ilvl w:val="0"/>
          <w:numId w:val="0"/>
        </w:numPr>
        <w:ind w:left="1440"/>
      </w:pPr>
    </w:p>
    <w:p w14:paraId="42418C06" w14:textId="77777777" w:rsidR="008F56D0" w:rsidRDefault="008F56D0" w:rsidP="008F56D0">
      <w:pPr>
        <w:pStyle w:val="ListBullet"/>
        <w:numPr>
          <w:ilvl w:val="0"/>
          <w:numId w:val="0"/>
        </w:numPr>
        <w:ind w:left="432" w:hanging="432"/>
      </w:pPr>
    </w:p>
    <w:p w14:paraId="6C2949BF" w14:textId="77777777" w:rsidR="008F56D0" w:rsidRDefault="008F56D0" w:rsidP="008F56D0">
      <w:pPr>
        <w:pStyle w:val="ListBullet"/>
        <w:numPr>
          <w:ilvl w:val="0"/>
          <w:numId w:val="0"/>
        </w:numPr>
        <w:ind w:left="432" w:hanging="432"/>
      </w:pPr>
    </w:p>
    <w:p w14:paraId="1FFF983E" w14:textId="710C6FC6" w:rsidR="00FB523E" w:rsidRDefault="00FB523E">
      <w:pPr>
        <w:pStyle w:val="Heading2"/>
      </w:pPr>
    </w:p>
    <w:sectPr w:rsidR="00FB523E">
      <w:footerReference w:type="even" r:id="rId7"/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ED0AD" w14:textId="77777777" w:rsidR="007D63A8" w:rsidRDefault="007D63A8">
      <w:r>
        <w:separator/>
      </w:r>
    </w:p>
    <w:p w14:paraId="3D288179" w14:textId="77777777" w:rsidR="007D63A8" w:rsidRDefault="007D63A8"/>
  </w:endnote>
  <w:endnote w:type="continuationSeparator" w:id="0">
    <w:p w14:paraId="36E47C5F" w14:textId="77777777" w:rsidR="007D63A8" w:rsidRDefault="007D63A8">
      <w:r>
        <w:continuationSeparator/>
      </w:r>
    </w:p>
    <w:p w14:paraId="76842498" w14:textId="77777777" w:rsidR="007D63A8" w:rsidRDefault="007D6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49089153"/>
      <w:docPartObj>
        <w:docPartGallery w:val="Page Numbers (Bottom of Page)"/>
        <w:docPartUnique/>
      </w:docPartObj>
    </w:sdtPr>
    <w:sdtContent>
      <w:p w14:paraId="289D62A7" w14:textId="44E45A63" w:rsidR="00C05069" w:rsidRDefault="00C05069" w:rsidP="006941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BD2767" w14:textId="77777777" w:rsidR="00C05069" w:rsidRDefault="00C05069" w:rsidP="00C050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23820622"/>
      <w:docPartObj>
        <w:docPartGallery w:val="Page Numbers (Bottom of Page)"/>
        <w:docPartUnique/>
      </w:docPartObj>
    </w:sdtPr>
    <w:sdtContent>
      <w:p w14:paraId="1919017C" w14:textId="06BD9A9A" w:rsidR="00C05069" w:rsidRDefault="00C05069" w:rsidP="006941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211CCA" w14:textId="48A5CA23" w:rsidR="00FB523E" w:rsidRDefault="00FB523E" w:rsidP="00C050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4555C" w14:textId="77777777" w:rsidR="007D63A8" w:rsidRDefault="007D63A8">
      <w:r>
        <w:separator/>
      </w:r>
    </w:p>
    <w:p w14:paraId="134BB232" w14:textId="77777777" w:rsidR="007D63A8" w:rsidRDefault="007D63A8"/>
  </w:footnote>
  <w:footnote w:type="continuationSeparator" w:id="0">
    <w:p w14:paraId="485D6B75" w14:textId="77777777" w:rsidR="007D63A8" w:rsidRDefault="007D63A8">
      <w:r>
        <w:continuationSeparator/>
      </w:r>
    </w:p>
    <w:p w14:paraId="42F03534" w14:textId="77777777" w:rsidR="007D63A8" w:rsidRDefault="007D63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09746">
    <w:abstractNumId w:val="1"/>
  </w:num>
  <w:num w:numId="2" w16cid:durableId="67390218">
    <w:abstractNumId w:val="0"/>
  </w:num>
  <w:num w:numId="3" w16cid:durableId="1897742365">
    <w:abstractNumId w:val="2"/>
  </w:num>
  <w:num w:numId="4" w16cid:durableId="83009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D0"/>
    <w:rsid w:val="00260E3E"/>
    <w:rsid w:val="0045236F"/>
    <w:rsid w:val="005051F4"/>
    <w:rsid w:val="00643F13"/>
    <w:rsid w:val="006818FC"/>
    <w:rsid w:val="007D63A8"/>
    <w:rsid w:val="00875D35"/>
    <w:rsid w:val="008F56D0"/>
    <w:rsid w:val="009A144C"/>
    <w:rsid w:val="00B46D80"/>
    <w:rsid w:val="00C05069"/>
    <w:rsid w:val="00DC62F0"/>
    <w:rsid w:val="00E055D2"/>
    <w:rsid w:val="00F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BCD8E"/>
  <w15:chartTrackingRefBased/>
  <w15:docId w15:val="{AB4F94E3-8ACA-CA4A-8018-C811C32B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0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hool/Library/Containers/com.microsoft.Word/Data/Library/Application%20Support/Microsoft/Office/16.0/DTS/en-US%7b48A54D68-BDF7-2A43-B3B7-2758D717700B%7d/%7bEA3AAFFD-654B-8A43-A40B-13DF5AC1CDD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65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Rutgers</dc:creator>
  <cp:keywords/>
  <dc:description/>
  <cp:lastModifiedBy>Merna Zaki</cp:lastModifiedBy>
  <cp:revision>3</cp:revision>
  <dcterms:created xsi:type="dcterms:W3CDTF">2025-01-22T14:38:00Z</dcterms:created>
  <dcterms:modified xsi:type="dcterms:W3CDTF">2025-01-22T16:23:00Z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